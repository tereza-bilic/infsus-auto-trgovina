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921E" w14:textId="77777777" w:rsidR="00AF58A0" w:rsidRDefault="00000000">
      <w:pPr>
        <w:pStyle w:val="Heading1"/>
      </w:pPr>
      <w:bookmarkStart w:id="0" w:name="_Toc87966960"/>
      <w:bookmarkStart w:id="1" w:name="_Toc31191194"/>
      <w:r>
        <w:t>Uvod</w:t>
      </w:r>
      <w:bookmarkEnd w:id="0"/>
      <w:bookmarkEnd w:id="1"/>
    </w:p>
    <w:p w14:paraId="674769A1" w14:textId="77777777" w:rsidR="00AF58A0" w:rsidRDefault="00AF58A0">
      <w:pPr>
        <w:pStyle w:val="Upute"/>
      </w:pPr>
    </w:p>
    <w:p w14:paraId="39AC326F" w14:textId="77777777" w:rsidR="00AF58A0" w:rsidRDefault="00000000">
      <w:pPr>
        <w:pStyle w:val="Heading2"/>
      </w:pPr>
      <w:r>
        <w:t xml:space="preserve">Svrha i ciljevi </w:t>
      </w:r>
    </w:p>
    <w:p w14:paraId="1E17AA36" w14:textId="77777777" w:rsidR="00AF58A0" w:rsidRDefault="00000000">
      <w:pPr>
        <w:pStyle w:val="BodyText"/>
      </w:pPr>
      <w:r>
        <w:t>Aplikacija za auto-trgovinu je sveobuhvatna platforma koja korisnicima pruža informacije i alate vezane za sve aspekte kupovine automobila.</w:t>
      </w:r>
    </w:p>
    <w:p w14:paraId="0CE9A3F3" w14:textId="77777777" w:rsidR="00AF58A0" w:rsidRDefault="00000000">
      <w:pPr>
        <w:pStyle w:val="Heading2"/>
      </w:pPr>
      <w:r>
        <w:t>Opseg proizvoda</w:t>
      </w:r>
    </w:p>
    <w:p w14:paraId="7A435BF1" w14:textId="77777777" w:rsidR="00AF58A0" w:rsidRDefault="00000000">
      <w:r>
        <w:t>Aplikacija pokriva širok spektar tema, uključujući:</w:t>
      </w:r>
    </w:p>
    <w:p w14:paraId="052B3560" w14:textId="77777777" w:rsidR="00AF58A0" w:rsidRDefault="00000000">
      <w:pPr>
        <w:numPr>
          <w:ilvl w:val="0"/>
          <w:numId w:val="9"/>
        </w:numPr>
      </w:pPr>
      <w:r>
        <w:rPr>
          <w:b/>
          <w:bCs/>
        </w:rPr>
        <w:t>Oglasi automobila:</w:t>
      </w:r>
      <w:r>
        <w:t xml:space="preserve"> Korisnici treba da mogu pretraživati oglase za nove i polovne automobile prema različitim kriterijima kao što su marka, model, godina proizvodnje, cijena, kilometraža i druge relevantne specifikacije.</w:t>
      </w:r>
    </w:p>
    <w:p w14:paraId="65AB4B0F" w14:textId="77777777" w:rsidR="00AF58A0" w:rsidRDefault="00000000">
      <w:pPr>
        <w:numPr>
          <w:ilvl w:val="0"/>
          <w:numId w:val="9"/>
        </w:numPr>
      </w:pPr>
      <w:r>
        <w:rPr>
          <w:b/>
          <w:bCs/>
        </w:rPr>
        <w:t>Carina i porez:</w:t>
      </w:r>
      <w:r>
        <w:t xml:space="preserve"> Aplikacija treba pružiti korisne informacije o carinama, porezima i taksama koji se plaćaju prilikom uvoza vozila. Korisnici treba da mogu procijeniti ukupne troškove registracije vozila.</w:t>
      </w:r>
    </w:p>
    <w:p w14:paraId="776B7E93" w14:textId="77777777" w:rsidR="00AF58A0" w:rsidRDefault="00000000">
      <w:pPr>
        <w:numPr>
          <w:ilvl w:val="0"/>
          <w:numId w:val="9"/>
        </w:numPr>
      </w:pPr>
      <w:r>
        <w:rPr>
          <w:b/>
          <w:bCs/>
        </w:rPr>
        <w:t>Povlastice:</w:t>
      </w:r>
      <w:r>
        <w:t xml:space="preserve"> Aplikacija treba informirati korisnike o dostupnim povlasticama vezanim za kupovinu automobila, kao što su povrat PDV-a, subvencije za ekološka vozila i slično.</w:t>
      </w:r>
    </w:p>
    <w:p w14:paraId="71E3BE77" w14:textId="77777777" w:rsidR="00AF58A0" w:rsidRDefault="00000000">
      <w:pPr>
        <w:numPr>
          <w:ilvl w:val="0"/>
          <w:numId w:val="9"/>
        </w:numPr>
      </w:pPr>
      <w:r>
        <w:rPr>
          <w:b/>
          <w:bCs/>
        </w:rPr>
        <w:t>Financiranje:</w:t>
      </w:r>
      <w:r>
        <w:t xml:space="preserve"> Aplikacija treba pružiti korisnicima informacije o dostupnim opcijama financiranja, uključujući kredite i leasing ponude različitih banaka i lizingodavaca. Korisnici trebaju moći koristiti alat za simulaciju mjesečne rate za kredite i leasing aranžmane.</w:t>
      </w:r>
    </w:p>
    <w:p w14:paraId="490EDF2E" w14:textId="77777777" w:rsidR="00AF58A0" w:rsidRDefault="00AF58A0"/>
    <w:p w14:paraId="5A94BC9A" w14:textId="77777777" w:rsidR="00AF58A0" w:rsidRDefault="00000000">
      <w:pPr>
        <w:pStyle w:val="Heading1"/>
      </w:pPr>
      <w:r>
        <w:t>Specifikacija zahtjeva</w:t>
      </w:r>
    </w:p>
    <w:p w14:paraId="1714586F" w14:textId="77777777" w:rsidR="00AF58A0" w:rsidRDefault="00000000">
      <w:pPr>
        <w:pStyle w:val="Heading2"/>
      </w:pPr>
      <w:r>
        <w:t>Poslovni zahtjevi</w:t>
      </w:r>
    </w:p>
    <w:p w14:paraId="029150CD" w14:textId="77777777" w:rsidR="00AF58A0" w:rsidRDefault="00000000">
      <w:pPr>
        <w:pStyle w:val="Heading3"/>
        <w:ind w:left="0" w:firstLine="0"/>
      </w:pPr>
      <w:r>
        <w:rPr>
          <w:rStyle w:val="Strong"/>
          <w:b/>
        </w:rPr>
        <w:t>Povećanje prodaje automobila</w:t>
      </w:r>
    </w:p>
    <w:p w14:paraId="1BD57DF9" w14:textId="77777777" w:rsidR="00AF58A0" w:rsidRDefault="00000000">
      <w:pPr>
        <w:pStyle w:val="BodyText"/>
        <w:numPr>
          <w:ilvl w:val="0"/>
          <w:numId w:val="12"/>
        </w:numPr>
      </w:pPr>
      <w:r>
        <w:t>Aplikacija treba privući nove korisnike i potaknuti postojeće kupce da češće kupuju automobile.</w:t>
      </w:r>
    </w:p>
    <w:p w14:paraId="684E8775" w14:textId="77777777" w:rsidR="00AF58A0" w:rsidRDefault="00000000">
      <w:pPr>
        <w:pStyle w:val="BodyText"/>
        <w:numPr>
          <w:ilvl w:val="0"/>
          <w:numId w:val="12"/>
        </w:numPr>
      </w:pPr>
      <w:r>
        <w:t>Aplikacija treba olakšati i ubrzati proces kupovine automobila.</w:t>
      </w:r>
    </w:p>
    <w:p w14:paraId="27AF87B8" w14:textId="77777777" w:rsidR="00AF58A0" w:rsidRDefault="00000000">
      <w:pPr>
        <w:pStyle w:val="BodyText"/>
        <w:numPr>
          <w:ilvl w:val="0"/>
          <w:numId w:val="12"/>
        </w:numPr>
      </w:pPr>
      <w:r>
        <w:t>Aplikacija treba korisnicima pružiti sve potrebne informacije i alate da donesu informiranu odluku o kupnji.</w:t>
      </w:r>
    </w:p>
    <w:p w14:paraId="13F66D1F" w14:textId="77777777" w:rsidR="00AF58A0" w:rsidRDefault="00000000">
      <w:pPr>
        <w:pStyle w:val="Heading3"/>
        <w:ind w:left="0" w:firstLine="0"/>
      </w:pPr>
      <w:r>
        <w:rPr>
          <w:rStyle w:val="Strong"/>
          <w:b/>
        </w:rPr>
        <w:t>Poboljšanje korisničkog iskustva</w:t>
      </w:r>
    </w:p>
    <w:p w14:paraId="6FC4F87A" w14:textId="77777777" w:rsidR="00AF58A0" w:rsidRDefault="00000000">
      <w:pPr>
        <w:pStyle w:val="BodyText"/>
        <w:numPr>
          <w:ilvl w:val="0"/>
          <w:numId w:val="13"/>
        </w:numPr>
      </w:pPr>
      <w:r>
        <w:t>Aplikacija treba korisnicima pružiti jednostavno i intuitivno korisničko sučelje.</w:t>
      </w:r>
    </w:p>
    <w:p w14:paraId="727D65B1" w14:textId="77777777" w:rsidR="00AF58A0" w:rsidRDefault="00000000">
      <w:pPr>
        <w:pStyle w:val="BodyText"/>
        <w:numPr>
          <w:ilvl w:val="0"/>
          <w:numId w:val="13"/>
        </w:numPr>
      </w:pPr>
      <w:r>
        <w:t>Aplikacija treba biti brza i pouzdana.</w:t>
      </w:r>
    </w:p>
    <w:p w14:paraId="4FB31D6D" w14:textId="77777777" w:rsidR="00AF58A0" w:rsidRDefault="00000000">
      <w:pPr>
        <w:pStyle w:val="BodyText"/>
        <w:numPr>
          <w:ilvl w:val="0"/>
          <w:numId w:val="13"/>
        </w:numPr>
      </w:pPr>
      <w:r>
        <w:t>Aplikacija treba korisnicima pružiti sve potrebne informacije o automobilima, carinama, porezima, povlasticama i financiranju.</w:t>
      </w:r>
    </w:p>
    <w:p w14:paraId="257CCE9E" w14:textId="77777777" w:rsidR="00AF58A0" w:rsidRDefault="00AF58A0"/>
    <w:p w14:paraId="400F4C14" w14:textId="77777777" w:rsidR="00AF58A0" w:rsidRDefault="00000000">
      <w:pPr>
        <w:pStyle w:val="Heading2"/>
      </w:pPr>
      <w:r>
        <w:t>Korisnički zahtjevi</w:t>
      </w:r>
    </w:p>
    <w:p w14:paraId="25E67C73" w14:textId="77777777" w:rsidR="00AF58A0" w:rsidRDefault="00000000">
      <w:pPr>
        <w:pStyle w:val="Heading3"/>
        <w:ind w:left="0" w:firstLine="0"/>
      </w:pPr>
      <w:r>
        <w:rPr>
          <w:rStyle w:val="Strong"/>
          <w:b/>
        </w:rPr>
        <w:t>Jednostavna i brza pretraga automobila</w:t>
      </w:r>
    </w:p>
    <w:p w14:paraId="164111CF" w14:textId="77777777" w:rsidR="00AF58A0" w:rsidRDefault="00000000">
      <w:pPr>
        <w:pStyle w:val="BodyText"/>
        <w:numPr>
          <w:ilvl w:val="0"/>
          <w:numId w:val="14"/>
        </w:numPr>
      </w:pPr>
      <w:r>
        <w:t>Korisnici žele moći pretraživati ​​automobile prema različitim kriterijumima, kao što su marka, model, godina proizvodnje, cijena i kilometraža.</w:t>
      </w:r>
    </w:p>
    <w:p w14:paraId="5954F75B" w14:textId="77777777" w:rsidR="00AF58A0" w:rsidRDefault="00000000">
      <w:pPr>
        <w:pStyle w:val="BodyText"/>
        <w:numPr>
          <w:ilvl w:val="0"/>
          <w:numId w:val="14"/>
        </w:numPr>
      </w:pPr>
      <w:r>
        <w:t>Pretraživanje treba biti brzo i jednostavno, a rezultati pretraživanja trebaju biti filtrirani i sortirani na jasan i intuitivan način.</w:t>
      </w:r>
    </w:p>
    <w:p w14:paraId="2BA25100" w14:textId="77777777" w:rsidR="00AF58A0" w:rsidRDefault="00000000">
      <w:pPr>
        <w:pStyle w:val="Heading3"/>
        <w:ind w:left="0" w:firstLine="0"/>
      </w:pPr>
      <w:r>
        <w:rPr>
          <w:rStyle w:val="Strong"/>
          <w:b/>
        </w:rPr>
        <w:lastRenderedPageBreak/>
        <w:t>Detaljne informacije o automobilima</w:t>
      </w:r>
    </w:p>
    <w:p w14:paraId="0D0A38E8" w14:textId="77777777" w:rsidR="00AF58A0" w:rsidRDefault="00000000">
      <w:pPr>
        <w:pStyle w:val="BodyText"/>
        <w:numPr>
          <w:ilvl w:val="0"/>
          <w:numId w:val="15"/>
        </w:numPr>
      </w:pPr>
      <w:r>
        <w:t>Korisnici žele moći vidjeti detaljne informacije o svakom automobilu, uključujući slike, opremu vozila, opis stanja i kontaktne podatke prodavača.</w:t>
      </w:r>
    </w:p>
    <w:p w14:paraId="5C35CFD5" w14:textId="77777777" w:rsidR="00AF58A0" w:rsidRDefault="00000000">
      <w:pPr>
        <w:pStyle w:val="BodyText"/>
        <w:numPr>
          <w:ilvl w:val="0"/>
          <w:numId w:val="15"/>
        </w:numPr>
      </w:pPr>
      <w:r>
        <w:t>Informacije o automobilima trebaju biti ažurirane i točne.</w:t>
      </w:r>
    </w:p>
    <w:p w14:paraId="1772F706" w14:textId="77777777" w:rsidR="00AF58A0" w:rsidRDefault="00000000">
      <w:pPr>
        <w:pStyle w:val="Heading3"/>
        <w:ind w:left="0" w:firstLine="0"/>
      </w:pPr>
      <w:r>
        <w:rPr>
          <w:rStyle w:val="Strong"/>
          <w:b/>
        </w:rPr>
        <w:t>Mogućnost usporedbe automobila</w:t>
      </w:r>
    </w:p>
    <w:p w14:paraId="307B5016" w14:textId="77777777" w:rsidR="00AF58A0" w:rsidRDefault="00000000">
      <w:pPr>
        <w:pStyle w:val="BodyText"/>
        <w:numPr>
          <w:ilvl w:val="0"/>
          <w:numId w:val="16"/>
        </w:numPr>
      </w:pPr>
      <w:r>
        <w:t>Korisnici žele moći usporediti različite automobile na temelju različitih kriterijuma, kao što su cijena, kilometraža, oprema i specifikacije.</w:t>
      </w:r>
    </w:p>
    <w:p w14:paraId="05BC2A99" w14:textId="77777777" w:rsidR="00AF58A0" w:rsidRDefault="00000000">
      <w:pPr>
        <w:pStyle w:val="BodyText"/>
        <w:numPr>
          <w:ilvl w:val="0"/>
          <w:numId w:val="16"/>
        </w:numPr>
      </w:pPr>
      <w:r>
        <w:t>Aplikacija treba imati alat za usporedbu automobila koji olakšava donošenje informirane odluke o kupnji.</w:t>
      </w:r>
    </w:p>
    <w:p w14:paraId="1EBAD174" w14:textId="77777777" w:rsidR="00AF58A0" w:rsidRDefault="00AF58A0">
      <w:pPr>
        <w:pStyle w:val="Upute"/>
      </w:pPr>
    </w:p>
    <w:p w14:paraId="00020684" w14:textId="77777777" w:rsidR="00AF58A0" w:rsidRDefault="00000000">
      <w:pPr>
        <w:pStyle w:val="Heading2"/>
        <w:ind w:left="0" w:firstLine="0"/>
      </w:pPr>
      <w:r>
        <w:t>Funkcionalni zahtjevi</w:t>
      </w:r>
    </w:p>
    <w:p w14:paraId="68C0B258" w14:textId="77777777" w:rsidR="00AF58A0" w:rsidRDefault="00000000">
      <w:pPr>
        <w:pStyle w:val="Heading3"/>
        <w:ind w:left="0" w:firstLine="0"/>
      </w:pPr>
      <w:r>
        <w:t>Pretraga oglasa</w:t>
      </w:r>
    </w:p>
    <w:p w14:paraId="4386C33F" w14:textId="77777777" w:rsidR="00AF58A0" w:rsidRDefault="00000000">
      <w:r>
        <w:t>Aplikacija treba omogućiti korisnicima filtriranje oglasa po različitim kriterijima kao što su:</w:t>
      </w:r>
    </w:p>
    <w:p w14:paraId="23FD1118" w14:textId="77777777" w:rsidR="00AF58A0" w:rsidRDefault="00000000">
      <w:pPr>
        <w:numPr>
          <w:ilvl w:val="0"/>
          <w:numId w:val="10"/>
        </w:numPr>
      </w:pPr>
      <w:r>
        <w:t>Marka</w:t>
      </w:r>
    </w:p>
    <w:p w14:paraId="3E858AF4" w14:textId="77777777" w:rsidR="00AF58A0" w:rsidRDefault="00000000">
      <w:pPr>
        <w:numPr>
          <w:ilvl w:val="0"/>
          <w:numId w:val="10"/>
        </w:numPr>
      </w:pPr>
      <w:r>
        <w:t>Model</w:t>
      </w:r>
    </w:p>
    <w:p w14:paraId="24308630" w14:textId="77777777" w:rsidR="00AF58A0" w:rsidRDefault="00000000">
      <w:pPr>
        <w:numPr>
          <w:ilvl w:val="0"/>
          <w:numId w:val="10"/>
        </w:numPr>
      </w:pPr>
      <w:r>
        <w:t>Godina proizvodnje</w:t>
      </w:r>
    </w:p>
    <w:p w14:paraId="7498A737" w14:textId="77777777" w:rsidR="00AF58A0" w:rsidRDefault="00000000">
      <w:pPr>
        <w:numPr>
          <w:ilvl w:val="0"/>
          <w:numId w:val="10"/>
        </w:numPr>
      </w:pPr>
      <w:r>
        <w:t>Cijena</w:t>
      </w:r>
    </w:p>
    <w:p w14:paraId="1F53E9A2" w14:textId="77777777" w:rsidR="00AF58A0" w:rsidRDefault="00000000">
      <w:pPr>
        <w:numPr>
          <w:ilvl w:val="0"/>
          <w:numId w:val="10"/>
        </w:numPr>
      </w:pPr>
      <w:r>
        <w:t>Kilometraža</w:t>
      </w:r>
    </w:p>
    <w:p w14:paraId="7136C10B" w14:textId="77777777" w:rsidR="00AF58A0" w:rsidRDefault="00000000">
      <w:pPr>
        <w:numPr>
          <w:ilvl w:val="0"/>
          <w:numId w:val="10"/>
        </w:numPr>
      </w:pPr>
      <w:r>
        <w:t>Vrsta goriva</w:t>
      </w:r>
    </w:p>
    <w:p w14:paraId="5C98B0FD" w14:textId="77777777" w:rsidR="00AF58A0" w:rsidRDefault="00000000">
      <w:pPr>
        <w:numPr>
          <w:ilvl w:val="0"/>
          <w:numId w:val="10"/>
        </w:numPr>
      </w:pPr>
      <w:r>
        <w:t>Tip vozila (putničko vozilo, kamionet, motor)</w:t>
      </w:r>
    </w:p>
    <w:p w14:paraId="68CACCA0" w14:textId="77777777" w:rsidR="00AF58A0" w:rsidRDefault="00000000">
      <w:pPr>
        <w:numPr>
          <w:ilvl w:val="0"/>
          <w:numId w:val="10"/>
        </w:numPr>
      </w:pPr>
      <w:r>
        <w:t>Lokacija</w:t>
      </w:r>
    </w:p>
    <w:p w14:paraId="4718F37C" w14:textId="77777777" w:rsidR="00AF58A0" w:rsidRDefault="00000000">
      <w:pPr>
        <w:pStyle w:val="Heading3"/>
        <w:ind w:left="0" w:firstLine="0"/>
      </w:pPr>
      <w:r>
        <w:t>Detalji oglasa</w:t>
      </w:r>
    </w:p>
    <w:p w14:paraId="2341C253" w14:textId="77777777" w:rsidR="00AF58A0" w:rsidRDefault="00000000">
      <w:r>
        <w:t>Za svaki oglas, aplikacija treba prikazati detaljne informacije o vozilu, uključujući slike, opremu vozila, opis stanja i kontaktne podatke prodavača.</w:t>
      </w:r>
    </w:p>
    <w:p w14:paraId="2CC8C1AC" w14:textId="77777777" w:rsidR="00AF58A0" w:rsidRDefault="00000000">
      <w:pPr>
        <w:pStyle w:val="Heading3"/>
        <w:ind w:left="0" w:firstLine="0"/>
      </w:pPr>
      <w:r>
        <w:t>Carina i porez kalkulator</w:t>
      </w:r>
    </w:p>
    <w:p w14:paraId="2CBA9CF5" w14:textId="77777777" w:rsidR="00AF58A0" w:rsidRDefault="00000000">
      <w:r>
        <w:t>Aplikacija treba imati kalkulator koji omogućava korisnicima da procijene ukupne troškove carina, poreza i taksi za uvoz vozila.</w:t>
      </w:r>
    </w:p>
    <w:p w14:paraId="0E2422B2" w14:textId="77777777" w:rsidR="00AF58A0" w:rsidRDefault="00000000">
      <w:pPr>
        <w:pStyle w:val="Heading3"/>
        <w:ind w:left="0" w:firstLine="0"/>
      </w:pPr>
      <w:r>
        <w:t>Informacije o povlasticama</w:t>
      </w:r>
    </w:p>
    <w:p w14:paraId="1B53C947" w14:textId="77777777" w:rsidR="00AF58A0" w:rsidRDefault="00000000">
      <w:r>
        <w:t>Aplikacija treba pružiti korisnicima ažurirane informacije o dostupnim povlasticama vezanim za kupovinu automobila.</w:t>
      </w:r>
    </w:p>
    <w:p w14:paraId="785D6E9F" w14:textId="77777777" w:rsidR="00AF58A0" w:rsidRDefault="00000000">
      <w:pPr>
        <w:pStyle w:val="Heading3"/>
        <w:ind w:left="0" w:firstLine="0"/>
      </w:pPr>
      <w:r>
        <w:t>Financiranje - Kreditni kalkulator</w:t>
      </w:r>
    </w:p>
    <w:p w14:paraId="3369D50E" w14:textId="77777777" w:rsidR="00AF58A0" w:rsidRDefault="00000000">
      <w:r>
        <w:t>Aplikacija treba imati alat za simulaciju mjesečne rate kredita za kupovinu automobila. Korisnici treba da mogu unijeti iznos kredita, kamatnu stopu i rok otplate kako bi dobili procjenu mjesečne rate.</w:t>
      </w:r>
    </w:p>
    <w:p w14:paraId="7E1F4755" w14:textId="77777777" w:rsidR="00AF58A0" w:rsidRDefault="00000000">
      <w:pPr>
        <w:pStyle w:val="Heading3"/>
        <w:ind w:left="0" w:firstLine="0"/>
      </w:pPr>
      <w:r>
        <w:t>Financiranje - Leasing kalkulator</w:t>
      </w:r>
    </w:p>
    <w:p w14:paraId="11009280" w14:textId="77777777" w:rsidR="00AF58A0" w:rsidRDefault="00000000">
      <w:r>
        <w:t>Aplikacija treba imati alat za simulaciju mjesečne leasing rate. Korisnici treba da mogu unijeti cijenu vozila, uvjetni depozit, period leasinga i otkupnu vrijednost kako bi dobili procjenu mjesečne rate leasinga.</w:t>
      </w:r>
    </w:p>
    <w:p w14:paraId="5E00ED79" w14:textId="77777777" w:rsidR="00AF58A0" w:rsidRDefault="00000000">
      <w:pPr>
        <w:pStyle w:val="Heading3"/>
        <w:ind w:left="0" w:firstLine="0"/>
      </w:pPr>
      <w:r>
        <w:t>Korisnički račun</w:t>
      </w:r>
    </w:p>
    <w:p w14:paraId="64A324E7" w14:textId="77777777" w:rsidR="00AF58A0" w:rsidRDefault="00000000">
      <w:r>
        <w:t>Aplikacija treba omogućiti korisnicima kreiranje računa kako bi mogli snimati omiljene oglase, čitati kasnije vijesti i koristiti alate za kalkulaciju financiranja.</w:t>
      </w:r>
    </w:p>
    <w:p w14:paraId="61CBABF9" w14:textId="77777777" w:rsidR="00AF58A0" w:rsidRDefault="00000000">
      <w:pPr>
        <w:pStyle w:val="Heading2"/>
      </w:pPr>
      <w:r>
        <w:lastRenderedPageBreak/>
        <w:t>Nefunkcionalni zahtjevi</w:t>
      </w:r>
    </w:p>
    <w:p w14:paraId="5D916B89" w14:textId="77777777" w:rsidR="00AF58A0" w:rsidRDefault="00000000">
      <w:pPr>
        <w:numPr>
          <w:ilvl w:val="0"/>
          <w:numId w:val="11"/>
        </w:numPr>
      </w:pPr>
      <w:r>
        <w:t>Aplikacija treba biti web aplikacija</w:t>
      </w:r>
    </w:p>
    <w:p w14:paraId="2ED75F2E" w14:textId="77777777" w:rsidR="00AF58A0" w:rsidRDefault="00000000">
      <w:pPr>
        <w:numPr>
          <w:ilvl w:val="0"/>
          <w:numId w:val="11"/>
        </w:numPr>
      </w:pPr>
      <w:r>
        <w:t>Aplikacija treba imati korisnički sučelni dio (UI) koji je intuitivan i jednostavan za navigaciju.</w:t>
      </w:r>
    </w:p>
    <w:p w14:paraId="176B3D95" w14:textId="77777777" w:rsidR="00AF58A0" w:rsidRDefault="00000000">
      <w:pPr>
        <w:numPr>
          <w:ilvl w:val="0"/>
          <w:numId w:val="11"/>
        </w:numPr>
      </w:pPr>
      <w:r>
        <w:t>Aplikacija treba biti brza i efikasna.</w:t>
      </w:r>
    </w:p>
    <w:p w14:paraId="082636C1" w14:textId="77777777" w:rsidR="00AF58A0" w:rsidRDefault="00000000">
      <w:pPr>
        <w:numPr>
          <w:ilvl w:val="0"/>
          <w:numId w:val="11"/>
        </w:numPr>
      </w:pPr>
      <w:r>
        <w:t>Aplikacija treba biti sigurna i mora štititi korisnike i njihove podatke</w:t>
      </w:r>
    </w:p>
    <w:p w14:paraId="3D0F3160" w14:textId="14D5AD66" w:rsidR="00AF58A0" w:rsidRDefault="00AF58A0">
      <w:pPr>
        <w:pStyle w:val="Upute"/>
      </w:pPr>
    </w:p>
    <w:p w14:paraId="6469DC46" w14:textId="57C5A56A" w:rsidR="004F6741" w:rsidRDefault="004F6741" w:rsidP="004F6741">
      <w:pPr>
        <w:pStyle w:val="Heading1"/>
      </w:pPr>
      <w:r>
        <w:t>Model poslovnog procesa</w:t>
      </w:r>
    </w:p>
    <w:p w14:paraId="5467C8FF" w14:textId="4C6DDFEE" w:rsidR="004F6741" w:rsidRDefault="004F6741" w:rsidP="004F6741">
      <w:pPr>
        <w:pStyle w:val="Heading2"/>
      </w:pPr>
      <w:r>
        <w:t>Dijagram konteksta</w:t>
      </w:r>
    </w:p>
    <w:p w14:paraId="12BAC902" w14:textId="652A1F26" w:rsidR="004F6741" w:rsidRDefault="00000000" w:rsidP="004F6741">
      <w:pPr>
        <w:keepNext/>
        <w:jc w:val="center"/>
      </w:pPr>
      <w:r w:rsidRPr="00952BB7">
        <w:rPr>
          <w:noProof/>
        </w:rPr>
        <w:pict w14:anchorId="46C09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7" type="#_x0000_t75" style="width:305.4pt;height:207.85pt;visibility:visible;mso-wrap-style:square">
            <v:imagedata r:id="rId7" o:title=""/>
          </v:shape>
        </w:pict>
      </w:r>
    </w:p>
    <w:p w14:paraId="2E3481C2" w14:textId="4C6A895B" w:rsidR="004F6741" w:rsidRDefault="004F6741" w:rsidP="004F6741">
      <w:pPr>
        <w:pStyle w:val="Caption"/>
        <w:jc w:val="center"/>
        <w:rPr>
          <w:noProof/>
        </w:rPr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Dijagram</w:t>
      </w:r>
      <w:r>
        <w:rPr>
          <w:noProof/>
        </w:rPr>
        <w:t xml:space="preserve"> konteksta</w:t>
      </w:r>
    </w:p>
    <w:p w14:paraId="0E06D263" w14:textId="77777777" w:rsidR="004F6741" w:rsidRDefault="004F6741" w:rsidP="004F6741">
      <w:pPr>
        <w:pStyle w:val="Caption"/>
        <w:jc w:val="center"/>
      </w:pPr>
    </w:p>
    <w:p w14:paraId="17C0A8A1" w14:textId="77777777" w:rsidR="004F6741" w:rsidRDefault="004F6741" w:rsidP="004F6741">
      <w:pPr>
        <w:pStyle w:val="Heading2"/>
      </w:pPr>
      <w:r>
        <w:lastRenderedPageBreak/>
        <w:t>Dijagram glavnih procesa</w:t>
      </w:r>
    </w:p>
    <w:p w14:paraId="44AB085E" w14:textId="71985860" w:rsidR="004F6741" w:rsidRDefault="00000000" w:rsidP="004F6741">
      <w:pPr>
        <w:pStyle w:val="Heading2"/>
        <w:numPr>
          <w:ilvl w:val="0"/>
          <w:numId w:val="0"/>
        </w:numPr>
        <w:jc w:val="center"/>
      </w:pPr>
      <w:r w:rsidRPr="00E65498">
        <w:rPr>
          <w:noProof/>
        </w:rPr>
        <w:pict w14:anchorId="64AA3AA2">
          <v:shape id="Picture 3" o:spid="_x0000_i1026" type="#_x0000_t75" alt="A diagram of a company&#10;&#10;Description automatically generated" style="width:363.5pt;height:447.1pt;visibility:visible;mso-wrap-style:square">
            <v:imagedata r:id="rId8" o:title="A diagram of a company&#10;&#10;Description automatically generated"/>
          </v:shape>
        </w:pict>
      </w:r>
    </w:p>
    <w:p w14:paraId="170D5F47" w14:textId="13D6D572" w:rsidR="004F6741" w:rsidRDefault="004F6741" w:rsidP="004F6741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Dijagram glavnih procesa</w:t>
      </w:r>
    </w:p>
    <w:p w14:paraId="73221E7F" w14:textId="77777777" w:rsidR="004F6741" w:rsidRDefault="004F6741">
      <w:pPr>
        <w:rPr>
          <w:b/>
        </w:rPr>
      </w:pPr>
      <w:r>
        <w:br w:type="page"/>
      </w:r>
    </w:p>
    <w:p w14:paraId="20535844" w14:textId="1266218F" w:rsidR="004F6741" w:rsidRDefault="004F6741" w:rsidP="004F6741">
      <w:pPr>
        <w:pStyle w:val="Heading2"/>
      </w:pPr>
      <w:r>
        <w:lastRenderedPageBreak/>
        <w:t>Detaljniji dijagram procesa P2</w:t>
      </w:r>
    </w:p>
    <w:p w14:paraId="53BD9600" w14:textId="2B3056DE" w:rsidR="004F6741" w:rsidRDefault="004F6741" w:rsidP="004F6741"/>
    <w:p w14:paraId="31C62842" w14:textId="5A605755" w:rsidR="004F6741" w:rsidRDefault="00000000" w:rsidP="004F6741">
      <w:pPr>
        <w:keepNext/>
        <w:jc w:val="center"/>
      </w:pPr>
      <w:r w:rsidRPr="00CB320F">
        <w:rPr>
          <w:noProof/>
        </w:rPr>
        <w:pict w14:anchorId="0FFF90BD">
          <v:shape id="Picture 4" o:spid="_x0000_i1025" type="#_x0000_t75" alt="A diagram of a company&#10;&#10;Description automatically generated" style="width:435.5pt;height:326.3pt;visibility:visible;mso-wrap-style:square">
            <v:imagedata r:id="rId9" o:title="A diagram of a company&#10;&#10;Description automatically generated"/>
          </v:shape>
        </w:pict>
      </w:r>
    </w:p>
    <w:p w14:paraId="78814675" w14:textId="15AE88C9" w:rsidR="004F6741" w:rsidRPr="004F6741" w:rsidRDefault="004F6741" w:rsidP="004F6741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Detaljniji dijagram P2</w:t>
      </w:r>
    </w:p>
    <w:sectPr w:rsidR="004F6741" w:rsidRPr="004F6741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7B19" w14:textId="77777777" w:rsidR="000F3288" w:rsidRDefault="000F3288">
      <w:r>
        <w:separator/>
      </w:r>
    </w:p>
  </w:endnote>
  <w:endnote w:type="continuationSeparator" w:id="0">
    <w:p w14:paraId="045C698C" w14:textId="77777777" w:rsidR="000F3288" w:rsidRDefault="000F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6705B" w14:textId="5986FDE8" w:rsidR="00AF58A0" w:rsidRDefault="00000000">
    <w:pPr>
      <w:pStyle w:val="Footer"/>
      <w:ind w:right="360"/>
    </w:pPr>
    <w:r>
      <w:rPr>
        <w:noProof/>
      </w:rPr>
      <w:pict w14:anchorId="20117A21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-50.05pt;margin-top:.05pt;width:1.15pt;height:1.15pt;z-index: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" stroked="f">
          <v:fill opacity="0"/>
          <v:textbox style="mso-fit-shape-to-text:t" inset="0,0,0,0">
            <w:txbxContent>
              <w:p w14:paraId="3FDF6BB5" w14:textId="77777777" w:rsidR="00AF58A0" w:rsidRDefault="00000000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0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  <w:p w14:paraId="4D2141A7" w14:textId="77777777" w:rsidR="00AF58A0" w:rsidRDefault="00AF58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2" w:type="dxa"/>
      <w:tblLayout w:type="fixed"/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AF58A0" w14:paraId="6305D304" w14:textId="77777777">
      <w:tc>
        <w:tcPr>
          <w:tcW w:w="3080" w:type="dxa"/>
          <w:tcBorders>
            <w:top w:val="single" w:sz="4" w:space="0" w:color="000000"/>
          </w:tcBorders>
        </w:tcPr>
        <w:p w14:paraId="32D12F2D" w14:textId="77777777" w:rsidR="00AF58A0" w:rsidRDefault="00AF58A0">
          <w:pPr>
            <w:pStyle w:val="Footer"/>
            <w:ind w:right="360"/>
          </w:pPr>
        </w:p>
      </w:tc>
      <w:tc>
        <w:tcPr>
          <w:tcW w:w="3081" w:type="dxa"/>
          <w:tcBorders>
            <w:top w:val="single" w:sz="4" w:space="0" w:color="000000"/>
          </w:tcBorders>
        </w:tcPr>
        <w:p w14:paraId="1E0B9443" w14:textId="77777777" w:rsidR="00AF58A0" w:rsidRDefault="00000000">
          <w:pPr>
            <w:pStyle w:val="Footer"/>
            <w:ind w:right="360"/>
            <w:jc w:val="center"/>
          </w:pPr>
          <w:r>
            <w:rPr>
              <w:rFonts w:ascii="Symbol" w:eastAsia="Symbol" w:hAnsi="Symbol" w:cs="Symbol"/>
            </w:rPr>
            <w:sym w:font="Symbol" w:char="F0D3"/>
          </w:r>
          <w:r>
            <w:t xml:space="preserve">FER-ZPR,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4F6741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  <w:tcBorders>
            <w:top w:val="single" w:sz="4" w:space="0" w:color="000000"/>
          </w:tcBorders>
        </w:tcPr>
        <w:p w14:paraId="3D4389AF" w14:textId="77777777" w:rsidR="00AF58A0" w:rsidRDefault="0000000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717D357D" w14:textId="77777777" w:rsidR="00AF58A0" w:rsidRDefault="00AF58A0">
    <w:pPr>
      <w:pStyle w:val="Footer"/>
    </w:pPr>
  </w:p>
  <w:p w14:paraId="6B79F1F8" w14:textId="77777777" w:rsidR="00AF58A0" w:rsidRDefault="00AF58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2" w:type="dxa"/>
      <w:tblLayout w:type="fixed"/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AF58A0" w14:paraId="63B82935" w14:textId="77777777">
      <w:tc>
        <w:tcPr>
          <w:tcW w:w="3080" w:type="dxa"/>
          <w:tcBorders>
            <w:top w:val="single" w:sz="4" w:space="0" w:color="000000"/>
          </w:tcBorders>
        </w:tcPr>
        <w:p w14:paraId="2732F09E" w14:textId="77777777" w:rsidR="00AF58A0" w:rsidRDefault="00AF58A0">
          <w:pPr>
            <w:pStyle w:val="Footer"/>
            <w:ind w:right="360"/>
          </w:pPr>
        </w:p>
      </w:tc>
      <w:tc>
        <w:tcPr>
          <w:tcW w:w="3081" w:type="dxa"/>
          <w:tcBorders>
            <w:top w:val="single" w:sz="4" w:space="0" w:color="000000"/>
          </w:tcBorders>
        </w:tcPr>
        <w:p w14:paraId="68459FA2" w14:textId="77777777" w:rsidR="00AF58A0" w:rsidRDefault="00000000">
          <w:pPr>
            <w:pStyle w:val="Footer"/>
            <w:ind w:right="360"/>
            <w:jc w:val="center"/>
          </w:pPr>
          <w:r>
            <w:rPr>
              <w:rFonts w:ascii="Symbol" w:eastAsia="Symbol" w:hAnsi="Symbol" w:cs="Symbol"/>
            </w:rPr>
            <w:sym w:font="Symbol" w:char="F0D3"/>
          </w:r>
          <w:r>
            <w:t xml:space="preserve">FER-ZPR,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4F6741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  <w:tcBorders>
            <w:top w:val="single" w:sz="4" w:space="0" w:color="000000"/>
          </w:tcBorders>
        </w:tcPr>
        <w:p w14:paraId="5209F992" w14:textId="77777777" w:rsidR="00AF58A0" w:rsidRDefault="00000000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2B11C7EC" w14:textId="77777777" w:rsidR="00AF58A0" w:rsidRDefault="00AF58A0">
    <w:pPr>
      <w:pStyle w:val="Footer"/>
    </w:pPr>
  </w:p>
  <w:p w14:paraId="642F7143" w14:textId="77777777" w:rsidR="00AF58A0" w:rsidRDefault="00AF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6CF5" w14:textId="77777777" w:rsidR="000F3288" w:rsidRDefault="000F3288">
      <w:r>
        <w:separator/>
      </w:r>
    </w:p>
  </w:footnote>
  <w:footnote w:type="continuationSeparator" w:id="0">
    <w:p w14:paraId="62B73993" w14:textId="77777777" w:rsidR="000F3288" w:rsidRDefault="000F3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A0A9" w14:textId="77777777" w:rsidR="00AF58A0" w:rsidRDefault="00000000">
    <w:pPr>
      <w:pStyle w:val="Header"/>
    </w:pPr>
    <w:r>
      <w:t>Specifikacija zahtjeva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007"/>
    <w:multiLevelType w:val="multilevel"/>
    <w:tmpl w:val="641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F02DBC"/>
    <w:multiLevelType w:val="multilevel"/>
    <w:tmpl w:val="8DE2C0B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B232FE"/>
    <w:multiLevelType w:val="multilevel"/>
    <w:tmpl w:val="EBEC4230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852FE0"/>
    <w:multiLevelType w:val="multilevel"/>
    <w:tmpl w:val="B8E49A72"/>
    <w:lvl w:ilvl="0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158C3"/>
    <w:multiLevelType w:val="multilevel"/>
    <w:tmpl w:val="1108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F33E1E"/>
    <w:multiLevelType w:val="multilevel"/>
    <w:tmpl w:val="660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FDF05EF"/>
    <w:multiLevelType w:val="multilevel"/>
    <w:tmpl w:val="B4D60814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4C2569"/>
    <w:multiLevelType w:val="multilevel"/>
    <w:tmpl w:val="B2E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BCA10B0"/>
    <w:multiLevelType w:val="multilevel"/>
    <w:tmpl w:val="A46E8A4E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E4A06D9"/>
    <w:multiLevelType w:val="multilevel"/>
    <w:tmpl w:val="DF625CC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10" w15:restartNumberingAfterBreak="0">
    <w:nsid w:val="5FCB4948"/>
    <w:multiLevelType w:val="multilevel"/>
    <w:tmpl w:val="28B61E5A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pStyle w:val="Heading3"/>
      <w:suff w:val="space"/>
      <w:lvlText w:val="%1.%2.%3."/>
      <w:lvlJc w:val="left"/>
      <w:pPr>
        <w:tabs>
          <w:tab w:val="num" w:pos="0"/>
        </w:tabs>
        <w:ind w:left="1440" w:hanging="1440"/>
      </w:pPr>
    </w:lvl>
    <w:lvl w:ilvl="3">
      <w:start w:val="1"/>
      <w:numFmt w:val="decimal"/>
      <w:pStyle w:val="Heading4"/>
      <w:suff w:val="space"/>
      <w:lvlText w:val="%1.%2.%3.%4."/>
      <w:lvlJc w:val="left"/>
      <w:pPr>
        <w:tabs>
          <w:tab w:val="num" w:pos="0"/>
        </w:tabs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4060D88"/>
    <w:multiLevelType w:val="multilevel"/>
    <w:tmpl w:val="8A8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41A7D27"/>
    <w:multiLevelType w:val="multilevel"/>
    <w:tmpl w:val="2594152C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5040D72"/>
    <w:multiLevelType w:val="multilevel"/>
    <w:tmpl w:val="105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3752BCC"/>
    <w:multiLevelType w:val="multilevel"/>
    <w:tmpl w:val="B87C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9DF3F00"/>
    <w:multiLevelType w:val="multilevel"/>
    <w:tmpl w:val="65E6A944"/>
    <w:lvl w:ilvl="0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2430041">
    <w:abstractNumId w:val="10"/>
  </w:num>
  <w:num w:numId="2" w16cid:durableId="778256423">
    <w:abstractNumId w:val="12"/>
  </w:num>
  <w:num w:numId="3" w16cid:durableId="1888839104">
    <w:abstractNumId w:val="2"/>
  </w:num>
  <w:num w:numId="4" w16cid:durableId="1723402374">
    <w:abstractNumId w:val="9"/>
  </w:num>
  <w:num w:numId="5" w16cid:durableId="1491286499">
    <w:abstractNumId w:val="6"/>
  </w:num>
  <w:num w:numId="6" w16cid:durableId="1552379238">
    <w:abstractNumId w:val="8"/>
  </w:num>
  <w:num w:numId="7" w16cid:durableId="219249431">
    <w:abstractNumId w:val="15"/>
  </w:num>
  <w:num w:numId="8" w16cid:durableId="857547840">
    <w:abstractNumId w:val="3"/>
  </w:num>
  <w:num w:numId="9" w16cid:durableId="1478380464">
    <w:abstractNumId w:val="13"/>
  </w:num>
  <w:num w:numId="10" w16cid:durableId="1340154944">
    <w:abstractNumId w:val="1"/>
  </w:num>
  <w:num w:numId="11" w16cid:durableId="1147940404">
    <w:abstractNumId w:val="14"/>
  </w:num>
  <w:num w:numId="12" w16cid:durableId="1793790627">
    <w:abstractNumId w:val="0"/>
  </w:num>
  <w:num w:numId="13" w16cid:durableId="785269856">
    <w:abstractNumId w:val="11"/>
  </w:num>
  <w:num w:numId="14" w16cid:durableId="370229264">
    <w:abstractNumId w:val="4"/>
  </w:num>
  <w:num w:numId="15" w16cid:durableId="2063402602">
    <w:abstractNumId w:val="5"/>
  </w:num>
  <w:num w:numId="16" w16cid:durableId="2119131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TrackMoves/>
  <w:defaultTabStop w:val="284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8A0"/>
    <w:rsid w:val="000F3288"/>
    <w:rsid w:val="004F6741"/>
    <w:rsid w:val="00A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C65EC94"/>
  <w15:docId w15:val="{0A946D0A-BE59-0440-A77D-9FE63C6F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pPr>
      <w:suppressAutoHyphens/>
    </w:pPr>
    <w:rPr>
      <w:sz w:val="24"/>
      <w:szCs w:val="24"/>
      <w:lang w:val="hr-HR"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qFormat/>
    <w:rsid w:val="00316AE4"/>
    <w:rPr>
      <w:rFonts w:cs="Arial"/>
      <w:b/>
      <w:i/>
      <w:sz w:val="24"/>
      <w:szCs w:val="22"/>
      <w:lang w:val="hr-HR" w:eastAsia="hr-HR" w:bidi="ar-SA"/>
    </w:rPr>
  </w:style>
  <w:style w:type="character" w:customStyle="1" w:styleId="Original">
    <w:name w:val="Original"/>
    <w:qFormat/>
    <w:rPr>
      <w:i/>
    </w:rPr>
  </w:style>
  <w:style w:type="character" w:customStyle="1" w:styleId="Primjer">
    <w:name w:val="Primjer"/>
    <w:qFormat/>
    <w:rPr>
      <w:i/>
      <w:spacing w:val="0"/>
    </w:rPr>
  </w:style>
  <w:style w:type="character" w:styleId="LineNumber">
    <w:name w:val="line number"/>
    <w:basedOn w:val="DefaultParagraphFont"/>
    <w:qFormat/>
  </w:style>
  <w:style w:type="character" w:customStyle="1" w:styleId="Natuknice2Char">
    <w:name w:val="Natuknice2 Char"/>
    <w:link w:val="Natuknice2"/>
    <w:qFormat/>
    <w:rsid w:val="00582254"/>
    <w:rPr>
      <w:rFonts w:cs="Arial"/>
      <w:sz w:val="24"/>
      <w:szCs w:val="22"/>
      <w:lang w:val="hr-HR" w:eastAsia="hr-HR" w:bidi="ar-SA"/>
    </w:rPr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semiHidden/>
    <w:qFormat/>
    <w:rsid w:val="00450219"/>
    <w:rPr>
      <w:sz w:val="16"/>
      <w:szCs w:val="16"/>
    </w:rPr>
  </w:style>
  <w:style w:type="character" w:styleId="Hyperlink">
    <w:name w:val="Hyperlink"/>
    <w:rsid w:val="004E7238"/>
    <w:rPr>
      <w:color w:val="0000FF"/>
      <w:u w:val="single"/>
    </w:rPr>
  </w:style>
  <w:style w:type="character" w:styleId="FollowedHyperlink">
    <w:name w:val="FollowedHyperlink"/>
    <w:rsid w:val="00026467"/>
    <w:rPr>
      <w:color w:val="8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Odlomak">
    <w:name w:val="Odlomak"/>
    <w:basedOn w:val="Normal"/>
    <w:qFormat/>
    <w:rsid w:val="00955D55"/>
    <w:pPr>
      <w:keepNext/>
      <w:keepLines/>
      <w:spacing w:after="60"/>
    </w:pPr>
    <w:rPr>
      <w:b/>
    </w:rPr>
  </w:style>
  <w:style w:type="paragraph" w:customStyle="1" w:styleId="caption1">
    <w:name w:val="caption1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qFormat/>
    <w:rsid w:val="00EB2FF1"/>
    <w:pPr>
      <w:numPr>
        <w:numId w:val="5"/>
      </w:numPr>
    </w:pPr>
  </w:style>
  <w:style w:type="paragraph" w:customStyle="1" w:styleId="Naglasak">
    <w:name w:val="Naglasak"/>
    <w:basedOn w:val="Normal"/>
    <w:qFormat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qFormat/>
    <w:pPr>
      <w:numPr>
        <w:numId w:val="2"/>
      </w:numPr>
      <w:ind w:left="641" w:hanging="357"/>
    </w:pPr>
  </w:style>
  <w:style w:type="paragraph" w:customStyle="1" w:styleId="Autor">
    <w:name w:val="Autor"/>
    <w:basedOn w:val="Normal"/>
    <w:qFormat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qFormat/>
    <w:rsid w:val="00F41AA6"/>
    <w:pPr>
      <w:suppressAutoHyphens/>
    </w:pPr>
    <w:rPr>
      <w:rFonts w:ascii="Courier New" w:hAnsi="Courier New"/>
      <w:sz w:val="22"/>
      <w:lang w:val="en-GB" w:eastAsia="en-US"/>
    </w:rPr>
  </w:style>
  <w:style w:type="paragraph" w:customStyle="1" w:styleId="Nabrajanje">
    <w:name w:val="Nabrajanje"/>
    <w:basedOn w:val="Normal"/>
    <w:qFormat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qFormat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qFormat/>
    <w:rsid w:val="004651A3"/>
    <w:pPr>
      <w:numPr>
        <w:numId w:val="8"/>
      </w:numPr>
      <w:tabs>
        <w:tab w:val="left" w:pos="720"/>
      </w:tabs>
      <w:ind w:left="714" w:hanging="357"/>
    </w:pPr>
  </w:style>
  <w:style w:type="paragraph" w:customStyle="1" w:styleId="Naslov">
    <w:name w:val="Naslov"/>
    <w:basedOn w:val="Naslovnica"/>
    <w:qFormat/>
    <w:rsid w:val="00FF0F28"/>
    <w:rPr>
      <w:sz w:val="36"/>
    </w:rPr>
  </w:style>
  <w:style w:type="paragraph" w:customStyle="1" w:styleId="Tablica">
    <w:name w:val="Tablica"/>
    <w:basedOn w:val="Normal"/>
    <w:qFormat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customStyle="1" w:styleId="Zrno">
    <w:name w:val="Zrno"/>
    <w:basedOn w:val="Normal"/>
    <w:qFormat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qFormat/>
    <w:rsid w:val="00582254"/>
    <w:pPr>
      <w:numPr>
        <w:ilvl w:val="2"/>
        <w:numId w:val="4"/>
      </w:numPr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qFormat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450219"/>
    <w:rPr>
      <w:b/>
      <w:bCs/>
    </w:rPr>
  </w:style>
  <w:style w:type="paragraph" w:styleId="BalloonText">
    <w:name w:val="Balloon Text"/>
    <w:basedOn w:val="Normal"/>
    <w:semiHidden/>
    <w:qFormat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paragraph" w:styleId="NormalWeb">
    <w:name w:val="Normal (Web)"/>
    <w:basedOn w:val="Normal"/>
    <w:qFormat/>
    <w:rsid w:val="00F07543"/>
    <w:pPr>
      <w:spacing w:beforeAutospacing="1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qFormat/>
    <w:rsid w:val="00B26C46"/>
    <w:rPr>
      <w:rFonts w:ascii="Arial" w:hAnsi="Arial"/>
      <w:color w:val="0000FF"/>
      <w:sz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7272</TotalTime>
  <Pages>5</Pages>
  <Words>684</Words>
  <Characters>3899</Characters>
  <Application>Microsoft Office Word</Application>
  <DocSecurity>0</DocSecurity>
  <Lines>32</Lines>
  <Paragraphs>9</Paragraphs>
  <ScaleCrop>false</ScaleCrop>
  <Manager>Krešimir Fertalj</Manager>
  <Company>FER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Predložak</dc:subject>
  <dc:creator>Krešimir Fertalj</dc:creator>
  <dc:description/>
  <cp:lastModifiedBy>Tereza Bilić</cp:lastModifiedBy>
  <cp:revision>6</cp:revision>
  <cp:lastPrinted>2004-04-22T16:55:00Z</cp:lastPrinted>
  <dcterms:created xsi:type="dcterms:W3CDTF">2022-02-27T22:09:00Z</dcterms:created>
  <dcterms:modified xsi:type="dcterms:W3CDTF">2024-03-31T20:52:00Z</dcterms:modified>
  <dc:language>en-US</dc:language>
</cp:coreProperties>
</file>